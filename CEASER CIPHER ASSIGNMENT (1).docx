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B2377B" w:rsidRDefault="00B2377B" w:rsidP="00C6554A">
      <w:pPr>
        <w:pStyle w:val="Title"/>
      </w:pPr>
    </w:p>
    <w:p w:rsidR="00B2377B" w:rsidRDefault="00B2377B" w:rsidP="00C6554A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25CF5" wp14:editId="6825017D">
                <wp:simplePos x="0" y="0"/>
                <wp:positionH relativeFrom="column">
                  <wp:posOffset>861060</wp:posOffset>
                </wp:positionH>
                <wp:positionV relativeFrom="paragraph">
                  <wp:posOffset>19685</wp:posOffset>
                </wp:positionV>
                <wp:extent cx="4152900" cy="7543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377B" w:rsidRPr="00B2377B" w:rsidRDefault="00B2377B" w:rsidP="00B2377B">
                            <w:pPr>
                              <w:pStyle w:val="ContactInfo"/>
                              <w:jc w:val="left"/>
                              <w:rPr>
                                <w:color w:val="F6A1C9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6A1C9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2377B">
                              <w:rPr>
                                <w:color w:val="F6A1C9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IT8761- SECURITY LABORATORY</w:t>
                            </w:r>
                          </w:p>
                          <w:p w:rsidR="00B2377B" w:rsidRPr="00B2377B" w:rsidRDefault="00B2377B" w:rsidP="00B2377B">
                            <w:pPr>
                              <w:pStyle w:val="Photo"/>
                              <w:rPr>
                                <w:outline/>
                                <w:noProof/>
                                <w:color w:val="EA157A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25C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7.8pt;margin-top:1.55pt;width:32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" filled="f" stroked="f">
                <v:fill o:detectmouseclick="t"/>
                <v:textbox>
                  <w:txbxContent>
                    <w:p w:rsidR="00B2377B" w:rsidRPr="00B2377B" w:rsidRDefault="00B2377B" w:rsidP="00B2377B">
                      <w:pPr>
                        <w:pStyle w:val="ContactInfo"/>
                        <w:jc w:val="left"/>
                        <w:rPr>
                          <w:color w:val="F6A1C9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6A1C9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2377B">
                        <w:rPr>
                          <w:color w:val="F6A1C9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IT8761- SECURITY LABORATORY</w:t>
                      </w:r>
                    </w:p>
                    <w:p w:rsidR="00B2377B" w:rsidRPr="00B2377B" w:rsidRDefault="00B2377B" w:rsidP="00B2377B">
                      <w:pPr>
                        <w:pStyle w:val="Photo"/>
                        <w:rPr>
                          <w:outline/>
                          <w:noProof/>
                          <w:color w:val="EA157A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377B" w:rsidRDefault="00B2377B" w:rsidP="00C6554A">
      <w:pPr>
        <w:pStyle w:val="Title"/>
      </w:pPr>
    </w:p>
    <w:p w:rsidR="00C6554A" w:rsidRDefault="00B2377B" w:rsidP="00C6554A">
      <w:pPr>
        <w:pStyle w:val="Title"/>
      </w:pPr>
      <w:r>
        <w:t>CEASER CIPHER</w:t>
      </w:r>
    </w:p>
    <w:p w:rsidR="00C6554A" w:rsidRPr="00D5413C" w:rsidRDefault="00B2377B" w:rsidP="00C6554A">
      <w:pPr>
        <w:pStyle w:val="Subtitle"/>
      </w:pPr>
      <w:r>
        <w:t>ENCRYPTION AND DECRYPTION</w:t>
      </w:r>
    </w:p>
    <w:p w:rsidR="00B2377B" w:rsidRPr="00B2377B" w:rsidRDefault="00B2377B" w:rsidP="00B2377B">
      <w:pPr>
        <w:pStyle w:val="ContactInfo"/>
        <w:jc w:val="left"/>
        <w:rPr>
          <w:sz w:val="36"/>
          <w:szCs w:val="36"/>
        </w:rPr>
      </w:pPr>
      <w:r w:rsidRPr="00B2377B"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 xml:space="preserve">   </w:t>
      </w:r>
      <w:r w:rsidRPr="00B2377B">
        <w:rPr>
          <w:sz w:val="36"/>
          <w:szCs w:val="36"/>
        </w:rPr>
        <w:t>Gurram  Venkata Bala Sai Yaswanth</w:t>
      </w:r>
    </w:p>
    <w:p w:rsidR="00B2377B" w:rsidRPr="00B2377B" w:rsidRDefault="00B2377B" w:rsidP="00C6554A">
      <w:pPr>
        <w:pStyle w:val="ContactInfo"/>
        <w:rPr>
          <w:sz w:val="36"/>
          <w:szCs w:val="36"/>
        </w:rPr>
      </w:pPr>
      <w:r w:rsidRPr="00B2377B">
        <w:rPr>
          <w:sz w:val="36"/>
          <w:szCs w:val="36"/>
        </w:rPr>
        <w:t>111517104041</w:t>
      </w:r>
    </w:p>
    <w:p w:rsidR="00B2377B" w:rsidRPr="00B2377B" w:rsidRDefault="00B2377B" w:rsidP="00C6554A">
      <w:pPr>
        <w:pStyle w:val="ContactInfo"/>
        <w:rPr>
          <w:sz w:val="36"/>
          <w:szCs w:val="36"/>
        </w:rPr>
      </w:pPr>
      <w:r w:rsidRPr="00B2377B">
        <w:rPr>
          <w:sz w:val="36"/>
          <w:szCs w:val="36"/>
        </w:rPr>
        <w:t>A-Section</w:t>
      </w:r>
    </w:p>
    <w:p w:rsidR="00B2377B" w:rsidRPr="00B2377B" w:rsidRDefault="00B2377B" w:rsidP="00C6554A">
      <w:pPr>
        <w:pStyle w:val="ContactInfo"/>
        <w:rPr>
          <w:sz w:val="36"/>
          <w:szCs w:val="36"/>
        </w:rPr>
      </w:pPr>
      <w:r w:rsidRPr="00B2377B">
        <w:rPr>
          <w:sz w:val="36"/>
          <w:szCs w:val="36"/>
        </w:rPr>
        <w:t>IVth YEAR</w:t>
      </w:r>
    </w:p>
    <w:p w:rsidR="00B2377B" w:rsidRPr="00B2377B" w:rsidRDefault="00B2377B" w:rsidP="00C6554A">
      <w:pPr>
        <w:pStyle w:val="ContactInfo"/>
        <w:rPr>
          <w:sz w:val="36"/>
          <w:szCs w:val="36"/>
        </w:rPr>
      </w:pPr>
    </w:p>
    <w:p w:rsidR="00B2377B" w:rsidRDefault="00C6554A" w:rsidP="009630B8">
      <w:r>
        <w:br w:type="page"/>
      </w:r>
      <w:r w:rsidR="009630B8">
        <w:lastRenderedPageBreak/>
        <w:t>AIM : To Perform Encryption and Decryption using Ceaser Cipher.</w:t>
      </w:r>
    </w:p>
    <w:p w:rsidR="009630B8" w:rsidRDefault="00CB0608" w:rsidP="009630B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C1267" wp14:editId="2C1AE34B">
                <wp:simplePos x="0" y="0"/>
                <wp:positionH relativeFrom="column">
                  <wp:posOffset>-579120</wp:posOffset>
                </wp:positionH>
                <wp:positionV relativeFrom="paragraph">
                  <wp:posOffset>702945</wp:posOffset>
                </wp:positionV>
                <wp:extent cx="2735580" cy="4000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0608" w:rsidRPr="00CB0608" w:rsidRDefault="00CB0608" w:rsidP="00CB0608">
                            <w:pPr>
                              <w:jc w:val="center"/>
                              <w:rPr>
                                <w:rFonts w:ascii="Stencil" w:hAnsi="Stencil" w:cs="Arial"/>
                                <w:b/>
                                <w:color w:val="00A0B8" w:themeColor="accent1"/>
                                <w:u w:val="single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608">
                              <w:rPr>
                                <w:rFonts w:ascii="Stencil" w:hAnsi="Stencil" w:cs="Arial"/>
                                <w:b/>
                                <w:color w:val="00A0B8" w:themeColor="accent1"/>
                                <w:u w:val="single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Encryption Algorithm: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1267" id="Text Box 7" o:spid="_x0000_s1027" type="#_x0000_t202" style="position:absolute;left:0;text-align:left;margin-left:-45.6pt;margin-top:55.35pt;width:215.4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" filled="f" stroked="f">
                <v:fill o:detectmouseclick="t"/>
                <v:textbox>
                  <w:txbxContent>
                    <w:p w:rsidR="00CB0608" w:rsidRPr="00CB0608" w:rsidRDefault="00CB0608" w:rsidP="00CB0608">
                      <w:pPr>
                        <w:jc w:val="center"/>
                        <w:rPr>
                          <w:rFonts w:ascii="Stencil" w:hAnsi="Stencil" w:cs="Arial"/>
                          <w:b/>
                          <w:color w:val="00A0B8" w:themeColor="accent1"/>
                          <w:u w:val="single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0608">
                        <w:rPr>
                          <w:rFonts w:ascii="Stencil" w:hAnsi="Stencil" w:cs="Arial"/>
                          <w:b/>
                          <w:color w:val="00A0B8" w:themeColor="accent1"/>
                          <w:u w:val="single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Encryption Algorithm: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30B8">
        <w:t xml:space="preserve">DEFN: </w:t>
      </w:r>
      <w:r w:rsidR="009630B8" w:rsidRPr="009630B8">
        <w:rPr>
          <w:rFonts w:ascii="Arial" w:hAnsi="Arial" w:cs="Arial"/>
          <w:color w:val="auto"/>
          <w:shd w:val="clear" w:color="auto" w:fill="FFFFFF"/>
        </w:rPr>
        <w:t>A </w:t>
      </w:r>
      <w:r w:rsidR="009630B8" w:rsidRPr="009630B8">
        <w:rPr>
          <w:rFonts w:ascii="Arial" w:hAnsi="Arial" w:cs="Arial"/>
          <w:bCs/>
          <w:color w:val="auto"/>
          <w:shd w:val="clear" w:color="auto" w:fill="FFFFFF"/>
        </w:rPr>
        <w:t>ceaser cipher</w:t>
      </w:r>
      <w:r w:rsidR="009630B8" w:rsidRPr="009630B8">
        <w:rPr>
          <w:rFonts w:ascii="Arial" w:hAnsi="Arial" w:cs="Arial"/>
          <w:color w:val="auto"/>
          <w:shd w:val="clear" w:color="auto" w:fill="FFFFFF"/>
        </w:rPr>
        <w:t xml:space="preserve"> </w:t>
      </w:r>
      <w:r w:rsidR="009630B8" w:rsidRPr="009630B8">
        <w:rPr>
          <w:rFonts w:ascii="Arial" w:hAnsi="Arial" w:cs="Arial"/>
          <w:color w:val="auto"/>
          <w:shd w:val="clear" w:color="auto" w:fill="FFFFFF"/>
        </w:rPr>
        <w:t>is a simple method of encoding messages. </w:t>
      </w:r>
      <w:r w:rsidR="009630B8" w:rsidRPr="009630B8">
        <w:rPr>
          <w:rFonts w:ascii="Arial" w:hAnsi="Arial" w:cs="Arial"/>
          <w:bCs/>
          <w:color w:val="auto"/>
          <w:shd w:val="clear" w:color="auto" w:fill="FFFFFF"/>
        </w:rPr>
        <w:t>Caesar ciphers</w:t>
      </w:r>
      <w:r w:rsidR="009630B8" w:rsidRPr="009630B8">
        <w:rPr>
          <w:rFonts w:ascii="Arial" w:hAnsi="Arial" w:cs="Arial"/>
          <w:color w:val="auto"/>
          <w:shd w:val="clear" w:color="auto" w:fill="FFFFFF"/>
        </w:rPr>
        <w:t> use a substitution method where letters in the alphabet are shifted by some fixed number of spaces to yield an encoding alphabet. A </w:t>
      </w:r>
      <w:r w:rsidR="009630B8" w:rsidRPr="009630B8">
        <w:rPr>
          <w:rFonts w:ascii="Arial" w:hAnsi="Arial" w:cs="Arial"/>
          <w:bCs/>
          <w:color w:val="auto"/>
          <w:shd w:val="clear" w:color="auto" w:fill="FFFFFF"/>
        </w:rPr>
        <w:t>Caesar cipher</w:t>
      </w:r>
      <w:r w:rsidR="009630B8" w:rsidRPr="009630B8">
        <w:rPr>
          <w:rFonts w:ascii="Arial" w:hAnsi="Arial" w:cs="Arial"/>
          <w:color w:val="auto"/>
          <w:shd w:val="clear" w:color="auto" w:fill="FFFFFF"/>
        </w:rPr>
        <w:t> with a </w:t>
      </w:r>
      <w:r w:rsidR="009630B8" w:rsidRPr="009630B8">
        <w:rPr>
          <w:rFonts w:ascii="Arial" w:hAnsi="Arial" w:cs="Arial"/>
          <w:bCs/>
          <w:color w:val="auto"/>
          <w:shd w:val="clear" w:color="auto" w:fill="FFFFFF"/>
        </w:rPr>
        <w:t>shift</w:t>
      </w:r>
      <w:r w:rsidR="009630B8" w:rsidRPr="009630B8">
        <w:rPr>
          <w:rFonts w:ascii="Arial" w:hAnsi="Arial" w:cs="Arial"/>
          <w:color w:val="auto"/>
          <w:shd w:val="clear" w:color="auto" w:fill="FFFFFF"/>
        </w:rPr>
        <w:t> of 1 would encode an A as a B, an M as an N, and a Z as an A, and so on</w:t>
      </w:r>
      <w:r w:rsidR="009630B8">
        <w:rPr>
          <w:rFonts w:ascii="Arial" w:hAnsi="Arial" w:cs="Arial"/>
          <w:color w:val="222222"/>
          <w:shd w:val="clear" w:color="auto" w:fill="FFFFFF"/>
        </w:rPr>
        <w:t>.</w:t>
      </w:r>
    </w:p>
    <w:p w:rsidR="001E35BE" w:rsidRPr="001E35BE" w:rsidRDefault="00CB0608" w:rsidP="001E35BE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0E787" wp14:editId="261EED01">
                <wp:simplePos x="0" y="0"/>
                <wp:positionH relativeFrom="column">
                  <wp:posOffset>-68580</wp:posOffset>
                </wp:positionH>
                <wp:positionV relativeFrom="paragraph">
                  <wp:posOffset>203835</wp:posOffset>
                </wp:positionV>
                <wp:extent cx="6187440" cy="67894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678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#include&lt;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stdio.h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main()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char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msg[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100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], ch;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i,key;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printf(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"Enter a plaintext 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FF69B4"/>
                                <w:sz w:val="21"/>
                                <w:szCs w:val="21"/>
                              </w:rPr>
                              <w:t>\n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scanf(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"%s"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,msg);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printf(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"Please Enter a key to create a secret message :)-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FF69B4"/>
                                <w:sz w:val="21"/>
                                <w:szCs w:val="21"/>
                              </w:rPr>
                              <w:t>\n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scanf(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"%d"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,&amp;key);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(i=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;msg[i]!=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\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;i++)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{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ch=msg[i];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(ch&gt;=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'a'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&amp;&amp;ch&lt;=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{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ch=ch+key;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(ch&gt;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{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    ch=ch-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'a'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msg[i]=ch;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(ch&gt;=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'A'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&amp;&amp;ch&lt;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{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ch=ch+key;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(ch&gt;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{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    ch=ch-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'A'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msg[i]=ch;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printf(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"The Encrypted message is--&gt; %s"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msg);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printf(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FF69B4"/>
                                <w:sz w:val="21"/>
                                <w:szCs w:val="21"/>
                              </w:rPr>
                              <w:t>\n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3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1E35BE" w:rsidRPr="001E35BE" w:rsidRDefault="001E35BE" w:rsidP="001E35BE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1E35BE" w:rsidRDefault="001E35BE" w:rsidP="001E35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0E787" id="Rectangle 3" o:spid="_x0000_s1028" style="position:absolute;margin-left:-5.4pt;margin-top:16.05pt;width:487.2pt;height:5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" fillcolor="white [3201]" strokecolor="#ea157a [3205]" strokeweight="2pt">
                <v:textbox>
                  <w:txbxContent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#include&lt;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stdio.h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main()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char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msg[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100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], ch;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i,key;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printf(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"Enter a plaintext 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FF69B4"/>
                          <w:sz w:val="21"/>
                          <w:szCs w:val="21"/>
                        </w:rPr>
                        <w:t>\n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scanf(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"%s"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,msg);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printf(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"Please Enter a key to create a secret message :)-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FF69B4"/>
                          <w:sz w:val="21"/>
                          <w:szCs w:val="21"/>
                        </w:rPr>
                        <w:t>\n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scanf(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"%d"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,&amp;key);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(i=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;msg[i]!=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\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;i++)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{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ch=msg[i];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(ch&gt;=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'a'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&amp;&amp;ch&lt;=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{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ch=ch+key;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(ch&gt;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{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    ch=ch-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'a'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}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msg[i]=ch;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}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(ch&gt;=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'A'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&amp;&amp;ch&lt;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{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ch=ch+key;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(ch&gt;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{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    ch=ch-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'A'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}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msg[i]=ch;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}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printf(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"The Encrypted message is--&gt; %s"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msg);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printf(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FF69B4"/>
                          <w:sz w:val="21"/>
                          <w:szCs w:val="21"/>
                        </w:rPr>
                        <w:t>\n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E3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:rsid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1E35BE" w:rsidRPr="001E35BE" w:rsidRDefault="001E35BE" w:rsidP="001E35BE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:rsidR="001E35BE" w:rsidRDefault="001E35BE" w:rsidP="001E35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630B8" w:rsidRPr="009630B8" w:rsidRDefault="009630B8" w:rsidP="009630B8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9630B8" w:rsidRDefault="009630B8" w:rsidP="009630B8">
      <w:pPr>
        <w:jc w:val="both"/>
      </w:pPr>
    </w:p>
    <w:p w:rsidR="009630B8" w:rsidRPr="009630B8" w:rsidRDefault="009630B8" w:rsidP="009630B8">
      <w:pPr>
        <w:jc w:val="both"/>
        <w:rPr>
          <w:rFonts w:ascii="Cambria" w:hAnsi="Cambria"/>
          <w:b/>
          <w:shd w:val="clear" w:color="auto" w:fill="ECF0F5"/>
        </w:rPr>
      </w:pPr>
    </w:p>
    <w:p w:rsidR="00B2377B" w:rsidRDefault="00B2377B" w:rsidP="00B2377B">
      <w:pPr>
        <w:rPr>
          <w:rFonts w:ascii="Cambria" w:hAnsi="Cambria"/>
          <w:b/>
          <w:shd w:val="clear" w:color="auto" w:fill="ECF0F5"/>
        </w:rPr>
      </w:pPr>
    </w:p>
    <w:p w:rsidR="001E35BE" w:rsidRDefault="001E35BE" w:rsidP="00B2377B">
      <w:pPr>
        <w:rPr>
          <w:rFonts w:ascii="Cambria" w:hAnsi="Cambria"/>
          <w:b/>
          <w:shd w:val="clear" w:color="auto" w:fill="ECF0F5"/>
        </w:rPr>
      </w:pPr>
    </w:p>
    <w:p w:rsidR="001E35BE" w:rsidRDefault="001E35BE" w:rsidP="00B2377B">
      <w:pPr>
        <w:rPr>
          <w:rFonts w:ascii="Cambria" w:hAnsi="Cambria"/>
          <w:b/>
          <w:shd w:val="clear" w:color="auto" w:fill="ECF0F5"/>
        </w:rPr>
      </w:pPr>
    </w:p>
    <w:p w:rsidR="001E35BE" w:rsidRDefault="001E35BE" w:rsidP="00B2377B">
      <w:pPr>
        <w:rPr>
          <w:rFonts w:ascii="Cambria" w:hAnsi="Cambria"/>
          <w:b/>
          <w:shd w:val="clear" w:color="auto" w:fill="ECF0F5"/>
        </w:rPr>
      </w:pPr>
    </w:p>
    <w:p w:rsidR="001E35BE" w:rsidRDefault="001E35BE">
      <w:pPr>
        <w:rPr>
          <w:rFonts w:ascii="Cambria" w:hAnsi="Cambria"/>
          <w:b/>
          <w:shd w:val="clear" w:color="auto" w:fill="ECF0F5"/>
        </w:rPr>
      </w:pPr>
      <w:r>
        <w:rPr>
          <w:rFonts w:ascii="Cambria" w:hAnsi="Cambria"/>
          <w:b/>
          <w:shd w:val="clear" w:color="auto" w:fill="ECF0F5"/>
        </w:rPr>
        <w:br w:type="page"/>
      </w:r>
    </w:p>
    <w:p w:rsidR="001E35BE" w:rsidRDefault="001E35BE" w:rsidP="00B2377B">
      <w:pPr>
        <w:rPr>
          <w:rFonts w:ascii="Cambria" w:hAnsi="Cambria"/>
          <w:b/>
          <w:shd w:val="clear" w:color="auto" w:fill="ECF0F5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754380" cy="327660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35BE" w:rsidRPr="001E35BE" w:rsidRDefault="001E35BE" w:rsidP="001E35B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F6A1C9" w:themeColor="accent2" w:themeTint="66"/>
                                <w:shd w:val="clear" w:color="auto" w:fill="ECF0F5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35BE">
                              <w:rPr>
                                <w:rFonts w:ascii="Cambria" w:hAnsi="Cambria"/>
                                <w:b/>
                                <w:color w:val="F6A1C9" w:themeColor="accent2" w:themeTint="66"/>
                                <w:shd w:val="clear" w:color="auto" w:fill="ECF0F5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9" type="#_x0000_t202" style="width:59.4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" filled="f" stroked="f">
                <v:fill o:detectmouseclick="t"/>
                <v:textbox>
                  <w:txbxContent>
                    <w:p w:rsidR="001E35BE" w:rsidRPr="001E35BE" w:rsidRDefault="001E35BE" w:rsidP="001E35BE">
                      <w:pPr>
                        <w:jc w:val="center"/>
                        <w:rPr>
                          <w:rFonts w:ascii="Cambria" w:hAnsi="Cambria"/>
                          <w:b/>
                          <w:color w:val="F6A1C9" w:themeColor="accent2" w:themeTint="66"/>
                          <w:shd w:val="clear" w:color="auto" w:fill="ECF0F5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35BE">
                        <w:rPr>
                          <w:rFonts w:ascii="Cambria" w:hAnsi="Cambria"/>
                          <w:b/>
                          <w:color w:val="F6A1C9" w:themeColor="accent2" w:themeTint="66"/>
                          <w:shd w:val="clear" w:color="auto" w:fill="ECF0F5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OUTPUT: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35BE" w:rsidRDefault="001E35BE" w:rsidP="00B2377B">
      <w:pPr>
        <w:rPr>
          <w:rFonts w:ascii="Cambria" w:hAnsi="Cambria"/>
          <w:b/>
          <w:shd w:val="clear" w:color="auto" w:fill="ECF0F5"/>
        </w:rPr>
      </w:pPr>
      <w:r>
        <w:rPr>
          <w:rFonts w:ascii="Cambria" w:hAnsi="Cambria"/>
          <w:b/>
          <w:noProof/>
          <w:shd w:val="clear" w:color="auto" w:fill="ECF0F5"/>
        </w:rPr>
        <w:drawing>
          <wp:inline distT="0" distB="0" distL="0" distR="0">
            <wp:extent cx="4922520" cy="232404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123" cy="23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hd w:val="clear" w:color="auto" w:fill="ECF0F5"/>
        </w:rPr>
        <w:t>s</w:t>
      </w:r>
    </w:p>
    <w:p w:rsidR="001E35BE" w:rsidRDefault="001E35BE" w:rsidP="001E35BE">
      <w:pPr>
        <w:rPr>
          <w:rFonts w:ascii="Cambria" w:hAnsi="Cambria"/>
        </w:rPr>
      </w:pPr>
      <w:r>
        <w:rPr>
          <w:rFonts w:ascii="Cambria" w:hAnsi="Cambria"/>
        </w:rPr>
        <w:t>From the given output :</w:t>
      </w:r>
    </w:p>
    <w:p w:rsidR="001E35BE" w:rsidRDefault="001E35BE" w:rsidP="001E35BE">
      <w:pPr>
        <w:rPr>
          <w:rFonts w:ascii="Cambria" w:hAnsi="Cambria"/>
        </w:rPr>
      </w:pPr>
      <w:r>
        <w:rPr>
          <w:rFonts w:ascii="Cambria" w:hAnsi="Cambria"/>
        </w:rPr>
        <w:t>The plain text was YASWANTHGURRAM</w:t>
      </w:r>
    </w:p>
    <w:p w:rsidR="001E35BE" w:rsidRDefault="001E35BE" w:rsidP="001E35BE">
      <w:pPr>
        <w:rPr>
          <w:rFonts w:ascii="Cambria" w:hAnsi="Cambria"/>
        </w:rPr>
      </w:pPr>
      <w:r>
        <w:rPr>
          <w:rFonts w:ascii="Cambria" w:hAnsi="Cambria"/>
        </w:rPr>
        <w:t>KEY=3</w:t>
      </w:r>
    </w:p>
    <w:p w:rsidR="001E35BE" w:rsidRDefault="001E35BE" w:rsidP="001E35BE">
      <w:pPr>
        <w:rPr>
          <w:rFonts w:ascii="Cambria" w:hAnsi="Cambria"/>
        </w:rPr>
      </w:pPr>
      <w:r>
        <w:rPr>
          <w:rFonts w:ascii="Cambria" w:hAnsi="Cambria"/>
        </w:rPr>
        <w:t>The Encrypted message was changed as:</w:t>
      </w:r>
      <w:r w:rsidR="00CB0608">
        <w:rPr>
          <w:rFonts w:ascii="Cambria" w:hAnsi="Cambria"/>
        </w:rPr>
        <w:t xml:space="preserve"> BDVZDQWKJXUUDP</w:t>
      </w:r>
    </w:p>
    <w:p w:rsidR="00CB0608" w:rsidRPr="00CB0608" w:rsidRDefault="001E35BE" w:rsidP="001E35BE">
      <w:pPr>
        <w:rPr>
          <w:rFonts w:ascii="Cambria" w:hAnsi="Cambria"/>
          <w:sz w:val="18"/>
          <w:szCs w:val="18"/>
        </w:rPr>
      </w:pPr>
      <w:r w:rsidRPr="00CB0608">
        <w:rPr>
          <w:rFonts w:ascii="Cambria" w:hAnsi="Cambria"/>
          <w:sz w:val="18"/>
          <w:szCs w:val="18"/>
        </w:rPr>
        <w:t>Y</w:t>
      </w:r>
      <w:r w:rsidR="00CB0608" w:rsidRPr="00CB0608">
        <w:rPr>
          <w:rFonts w:ascii="Cambria" w:hAnsi="Cambria"/>
          <w:sz w:val="18"/>
          <w:szCs w:val="18"/>
        </w:rPr>
        <w:sym w:font="Wingdings" w:char="F0E0"/>
      </w:r>
      <w:r w:rsidR="00CB0608" w:rsidRPr="00CB0608">
        <w:rPr>
          <w:rFonts w:ascii="Cambria" w:hAnsi="Cambria"/>
          <w:sz w:val="18"/>
          <w:szCs w:val="18"/>
        </w:rPr>
        <w:t xml:space="preserve">B                                  </w:t>
      </w:r>
    </w:p>
    <w:p w:rsidR="00CB0608" w:rsidRPr="00CB0608" w:rsidRDefault="00CB0608" w:rsidP="001E35BE">
      <w:pPr>
        <w:rPr>
          <w:rFonts w:ascii="Cambria" w:hAnsi="Cambria"/>
          <w:sz w:val="18"/>
          <w:szCs w:val="18"/>
        </w:rPr>
      </w:pPr>
      <w:r w:rsidRPr="00CB0608">
        <w:rPr>
          <w:rFonts w:ascii="Cambria" w:hAnsi="Cambria"/>
          <w:sz w:val="18"/>
          <w:szCs w:val="18"/>
        </w:rPr>
        <w:t>A</w:t>
      </w:r>
      <w:r w:rsidRPr="00CB0608">
        <w:rPr>
          <w:rFonts w:ascii="Cambria" w:hAnsi="Cambria"/>
          <w:sz w:val="18"/>
          <w:szCs w:val="18"/>
        </w:rPr>
        <w:sym w:font="Wingdings" w:char="F0E0"/>
      </w:r>
      <w:r w:rsidRPr="00CB0608">
        <w:rPr>
          <w:rFonts w:ascii="Cambria" w:hAnsi="Cambria"/>
          <w:sz w:val="18"/>
          <w:szCs w:val="18"/>
        </w:rPr>
        <w:t>D</w:t>
      </w:r>
    </w:p>
    <w:p w:rsidR="00CB0608" w:rsidRPr="00CB0608" w:rsidRDefault="00CB0608" w:rsidP="001E35BE">
      <w:pPr>
        <w:rPr>
          <w:rFonts w:ascii="Cambria" w:hAnsi="Cambria"/>
          <w:sz w:val="18"/>
          <w:szCs w:val="18"/>
        </w:rPr>
      </w:pPr>
      <w:r w:rsidRPr="00CB0608">
        <w:rPr>
          <w:rFonts w:ascii="Cambria" w:hAnsi="Cambria"/>
          <w:sz w:val="18"/>
          <w:szCs w:val="18"/>
        </w:rPr>
        <w:t>S</w:t>
      </w:r>
      <w:r w:rsidRPr="00CB0608">
        <w:rPr>
          <w:rFonts w:ascii="Cambria" w:hAnsi="Cambria"/>
          <w:sz w:val="18"/>
          <w:szCs w:val="18"/>
        </w:rPr>
        <w:sym w:font="Wingdings" w:char="F0E0"/>
      </w:r>
      <w:r w:rsidRPr="00CB0608">
        <w:rPr>
          <w:rFonts w:ascii="Cambria" w:hAnsi="Cambria"/>
          <w:sz w:val="18"/>
          <w:szCs w:val="18"/>
        </w:rPr>
        <w:t>V</w:t>
      </w:r>
    </w:p>
    <w:p w:rsidR="00CB0608" w:rsidRPr="00CB0608" w:rsidRDefault="00CB0608" w:rsidP="001E35BE">
      <w:pPr>
        <w:rPr>
          <w:rFonts w:ascii="Cambria" w:hAnsi="Cambria"/>
          <w:sz w:val="18"/>
          <w:szCs w:val="18"/>
        </w:rPr>
      </w:pPr>
      <w:r w:rsidRPr="00CB0608">
        <w:rPr>
          <w:rFonts w:ascii="Cambria" w:hAnsi="Cambria"/>
          <w:sz w:val="18"/>
          <w:szCs w:val="18"/>
        </w:rPr>
        <w:t>W</w:t>
      </w:r>
      <w:r w:rsidRPr="00CB0608">
        <w:rPr>
          <w:rFonts w:ascii="Cambria" w:hAnsi="Cambria"/>
          <w:sz w:val="18"/>
          <w:szCs w:val="18"/>
        </w:rPr>
        <w:sym w:font="Wingdings" w:char="F0E0"/>
      </w:r>
      <w:r w:rsidRPr="00CB0608">
        <w:rPr>
          <w:rFonts w:ascii="Cambria" w:hAnsi="Cambria"/>
          <w:sz w:val="18"/>
          <w:szCs w:val="18"/>
        </w:rPr>
        <w:t>Z</w:t>
      </w:r>
    </w:p>
    <w:p w:rsidR="00CB0608" w:rsidRPr="00CB0608" w:rsidRDefault="00CB0608" w:rsidP="001E35BE">
      <w:pPr>
        <w:rPr>
          <w:rFonts w:ascii="Cambria" w:hAnsi="Cambria"/>
          <w:sz w:val="18"/>
          <w:szCs w:val="18"/>
        </w:rPr>
      </w:pPr>
      <w:r w:rsidRPr="00CB0608">
        <w:rPr>
          <w:rFonts w:ascii="Cambria" w:hAnsi="Cambria"/>
          <w:sz w:val="18"/>
          <w:szCs w:val="18"/>
        </w:rPr>
        <w:t>A</w:t>
      </w:r>
      <w:r w:rsidRPr="00CB0608">
        <w:rPr>
          <w:rFonts w:ascii="Cambria" w:hAnsi="Cambria"/>
          <w:sz w:val="18"/>
          <w:szCs w:val="18"/>
        </w:rPr>
        <w:sym w:font="Wingdings" w:char="F0E0"/>
      </w:r>
      <w:r w:rsidRPr="00CB0608">
        <w:rPr>
          <w:rFonts w:ascii="Cambria" w:hAnsi="Cambria"/>
          <w:sz w:val="18"/>
          <w:szCs w:val="18"/>
        </w:rPr>
        <w:t>D</w:t>
      </w:r>
    </w:p>
    <w:p w:rsidR="00CB0608" w:rsidRPr="00CB0608" w:rsidRDefault="00CB0608" w:rsidP="001E35BE">
      <w:pPr>
        <w:rPr>
          <w:rFonts w:ascii="Cambria" w:hAnsi="Cambria"/>
          <w:sz w:val="18"/>
          <w:szCs w:val="18"/>
        </w:rPr>
      </w:pPr>
      <w:r w:rsidRPr="00CB0608">
        <w:rPr>
          <w:rFonts w:ascii="Cambria" w:hAnsi="Cambria"/>
          <w:sz w:val="18"/>
          <w:szCs w:val="18"/>
        </w:rPr>
        <w:t>N</w:t>
      </w:r>
      <w:r w:rsidRPr="00CB0608">
        <w:rPr>
          <w:rFonts w:ascii="Cambria" w:hAnsi="Cambria"/>
          <w:sz w:val="18"/>
          <w:szCs w:val="18"/>
        </w:rPr>
        <w:sym w:font="Wingdings" w:char="F0E0"/>
      </w:r>
      <w:r w:rsidRPr="00CB0608">
        <w:rPr>
          <w:rFonts w:ascii="Cambria" w:hAnsi="Cambria"/>
          <w:sz w:val="18"/>
          <w:szCs w:val="18"/>
        </w:rPr>
        <w:t>Q</w:t>
      </w:r>
    </w:p>
    <w:p w:rsidR="00CB0608" w:rsidRPr="00CB0608" w:rsidRDefault="00CB0608" w:rsidP="001E35BE">
      <w:pPr>
        <w:rPr>
          <w:rFonts w:ascii="Cambria" w:hAnsi="Cambria"/>
          <w:sz w:val="18"/>
          <w:szCs w:val="18"/>
        </w:rPr>
      </w:pPr>
      <w:r w:rsidRPr="00CB0608">
        <w:rPr>
          <w:rFonts w:ascii="Cambria" w:hAnsi="Cambria"/>
          <w:sz w:val="18"/>
          <w:szCs w:val="18"/>
        </w:rPr>
        <w:t>T</w:t>
      </w:r>
      <w:r w:rsidRPr="00CB0608">
        <w:rPr>
          <w:rFonts w:ascii="Cambria" w:hAnsi="Cambria"/>
          <w:sz w:val="18"/>
          <w:szCs w:val="18"/>
        </w:rPr>
        <w:sym w:font="Wingdings" w:char="F0E0"/>
      </w:r>
      <w:r w:rsidRPr="00CB0608">
        <w:rPr>
          <w:rFonts w:ascii="Cambria" w:hAnsi="Cambria"/>
          <w:sz w:val="18"/>
          <w:szCs w:val="18"/>
        </w:rPr>
        <w:t>W</w:t>
      </w:r>
    </w:p>
    <w:p w:rsidR="00CB0608" w:rsidRDefault="00CB0608" w:rsidP="001E35BE">
      <w:pPr>
        <w:rPr>
          <w:rFonts w:ascii="Cambria" w:hAnsi="Cambria"/>
          <w:sz w:val="18"/>
          <w:szCs w:val="18"/>
        </w:rPr>
      </w:pPr>
      <w:r w:rsidRPr="00CB0608">
        <w:rPr>
          <w:rFonts w:ascii="Cambria" w:hAnsi="Cambria"/>
          <w:sz w:val="18"/>
          <w:szCs w:val="18"/>
        </w:rPr>
        <w:t>H</w:t>
      </w:r>
      <w:r w:rsidRPr="00CB0608">
        <w:rPr>
          <w:rFonts w:ascii="Cambria" w:hAnsi="Cambria"/>
          <w:sz w:val="18"/>
          <w:szCs w:val="18"/>
        </w:rPr>
        <w:sym w:font="Wingdings" w:char="F0E0"/>
      </w:r>
      <w:r>
        <w:rPr>
          <w:rFonts w:ascii="Cambria" w:hAnsi="Cambria"/>
          <w:sz w:val="18"/>
          <w:szCs w:val="18"/>
        </w:rPr>
        <w:t>K</w:t>
      </w:r>
    </w:p>
    <w:p w:rsidR="00CB0608" w:rsidRDefault="00CB0608" w:rsidP="001E35BE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G</w:t>
      </w:r>
      <w:r w:rsidRPr="00CB0608">
        <w:rPr>
          <w:rFonts w:ascii="Cambria" w:hAnsi="Cambria"/>
          <w:sz w:val="18"/>
          <w:szCs w:val="18"/>
        </w:rPr>
        <w:sym w:font="Wingdings" w:char="F0E0"/>
      </w:r>
      <w:r>
        <w:rPr>
          <w:rFonts w:ascii="Cambria" w:hAnsi="Cambria"/>
          <w:sz w:val="18"/>
          <w:szCs w:val="18"/>
        </w:rPr>
        <w:t>J</w:t>
      </w:r>
    </w:p>
    <w:p w:rsidR="00CB0608" w:rsidRDefault="00CB0608" w:rsidP="001E35BE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U</w:t>
      </w:r>
      <w:r w:rsidRPr="00CB0608">
        <w:rPr>
          <w:rFonts w:ascii="Cambria" w:hAnsi="Cambria"/>
          <w:sz w:val="18"/>
          <w:szCs w:val="18"/>
        </w:rPr>
        <w:sym w:font="Wingdings" w:char="F0E0"/>
      </w:r>
      <w:r>
        <w:rPr>
          <w:rFonts w:ascii="Cambria" w:hAnsi="Cambria"/>
          <w:sz w:val="18"/>
          <w:szCs w:val="18"/>
        </w:rPr>
        <w:t>X</w:t>
      </w:r>
    </w:p>
    <w:p w:rsidR="00CB0608" w:rsidRDefault="00CB0608" w:rsidP="001E35BE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R</w:t>
      </w:r>
      <w:r w:rsidRPr="00CB0608">
        <w:rPr>
          <w:rFonts w:ascii="Cambria" w:hAnsi="Cambria"/>
          <w:sz w:val="18"/>
          <w:szCs w:val="18"/>
        </w:rPr>
        <w:sym w:font="Wingdings" w:char="F0E0"/>
      </w:r>
      <w:r>
        <w:rPr>
          <w:rFonts w:ascii="Cambria" w:hAnsi="Cambria"/>
          <w:sz w:val="18"/>
          <w:szCs w:val="18"/>
        </w:rPr>
        <w:t>U</w:t>
      </w:r>
    </w:p>
    <w:p w:rsidR="00CB0608" w:rsidRDefault="00CB0608" w:rsidP="001E35BE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R</w:t>
      </w:r>
      <w:r w:rsidRPr="00CB0608">
        <w:rPr>
          <w:rFonts w:ascii="Cambria" w:hAnsi="Cambria"/>
          <w:sz w:val="18"/>
          <w:szCs w:val="18"/>
        </w:rPr>
        <w:sym w:font="Wingdings" w:char="F0E0"/>
      </w:r>
      <w:r>
        <w:rPr>
          <w:rFonts w:ascii="Cambria" w:hAnsi="Cambria"/>
          <w:sz w:val="18"/>
          <w:szCs w:val="18"/>
        </w:rPr>
        <w:t>U</w:t>
      </w:r>
    </w:p>
    <w:p w:rsidR="00CB0608" w:rsidRDefault="00CB0608" w:rsidP="001E35BE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A</w:t>
      </w:r>
      <w:r w:rsidRPr="00CB0608">
        <w:rPr>
          <w:rFonts w:ascii="Cambria" w:hAnsi="Cambria"/>
          <w:sz w:val="18"/>
          <w:szCs w:val="18"/>
        </w:rPr>
        <w:sym w:font="Wingdings" w:char="F0E0"/>
      </w:r>
      <w:r>
        <w:rPr>
          <w:rFonts w:ascii="Cambria" w:hAnsi="Cambria"/>
          <w:sz w:val="18"/>
          <w:szCs w:val="18"/>
        </w:rPr>
        <w:t>D</w:t>
      </w:r>
    </w:p>
    <w:p w:rsidR="00CB0608" w:rsidRDefault="00CB0608" w:rsidP="001E35BE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M</w:t>
      </w:r>
      <w:r w:rsidRPr="00CB0608">
        <w:rPr>
          <w:rFonts w:ascii="Cambria" w:hAnsi="Cambria"/>
          <w:sz w:val="18"/>
          <w:szCs w:val="18"/>
        </w:rPr>
        <w:sym w:font="Wingdings" w:char="F0E0"/>
      </w:r>
      <w:r>
        <w:rPr>
          <w:rFonts w:ascii="Cambria" w:hAnsi="Cambria"/>
          <w:sz w:val="18"/>
          <w:szCs w:val="18"/>
        </w:rPr>
        <w:t>P</w:t>
      </w:r>
    </w:p>
    <w:p w:rsidR="00CB0608" w:rsidRDefault="00CB0608" w:rsidP="001E35BE">
      <w:pPr>
        <w:rPr>
          <w:rFonts w:ascii="Cambria" w:hAnsi="Cambria"/>
          <w:sz w:val="18"/>
          <w:szCs w:val="18"/>
        </w:rPr>
      </w:pPr>
      <w:r w:rsidRPr="00D84EA2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-300355</wp:posOffset>
                </wp:positionV>
                <wp:extent cx="6553200" cy="8385175"/>
                <wp:effectExtent l="0" t="0" r="1905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838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#include&lt;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stdio.h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main()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char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msg[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8"/>
                                <w:szCs w:val="28"/>
                              </w:rPr>
                              <w:t>100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], ch;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i,key;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printf(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 xml:space="preserve">"Please enter the Encrypted text :) 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FF69B4"/>
                                <w:sz w:val="28"/>
                                <w:szCs w:val="28"/>
                              </w:rPr>
                              <w:t>\t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"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scanf(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"%s"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,msg);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printf(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"Enter Your key to decrypt the message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FF69B4"/>
                                <w:sz w:val="28"/>
                                <w:szCs w:val="28"/>
                              </w:rPr>
                              <w:t>\t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"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scanf(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"%d"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,&amp;key);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for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(i=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8"/>
                                <w:szCs w:val="28"/>
                              </w:rPr>
                              <w:t>0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;msg[i]!=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\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8"/>
                                <w:szCs w:val="28"/>
                              </w:rPr>
                              <w:t>0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;i++)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{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ch=msg[i];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if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(ch&gt;=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'a'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&amp;&amp;ch&lt;=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'z'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{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ch=ch-key;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if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(ch&lt;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'a'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{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    ch=ch+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'z'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'a'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8"/>
                                <w:szCs w:val="28"/>
                              </w:rPr>
                              <w:t>1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}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msg[i]=ch;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}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else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if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(ch&gt;=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'A'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&amp;&amp;ch&lt;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'Z'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{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ch=ch+key;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if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(ch&lt;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'A'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{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    ch=ch+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'Z'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'A'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8"/>
                                <w:szCs w:val="28"/>
                              </w:rPr>
                              <w:t>1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}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msg[i]=ch;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}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printf(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8"/>
                                <w:szCs w:val="28"/>
                              </w:rPr>
                              <w:t>"Your Decrypted message is--&gt; %s"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, msg);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</w:rPr>
                              <w:t>return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8"/>
                                <w:szCs w:val="28"/>
                              </w:rPr>
                              <w:t>0</w:t>
                            </w: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D84EA2" w:rsidRPr="00D84EA2" w:rsidRDefault="00D84EA2" w:rsidP="00D84EA2">
                            <w:pPr>
                              <w:shd w:val="clear" w:color="auto" w:fill="FFFFFE"/>
                              <w:spacing w:before="0"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4E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D84EA2" w:rsidRPr="00D84EA2" w:rsidRDefault="00D84EA2" w:rsidP="00D84E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-37.2pt;margin-top:-23.65pt;width:516pt;height:66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" fillcolor="white [3201]" strokecolor="#00addc [3207]" strokeweight="2pt">
                <v:textbox>
                  <w:txbxContent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#include&lt;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stdio.h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&gt;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main()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char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msg[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9885A"/>
                          <w:sz w:val="28"/>
                          <w:szCs w:val="28"/>
                        </w:rPr>
                        <w:t>100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], ch;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i,key;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printf(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 xml:space="preserve">"Please enter the Encrypted text :) 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FF69B4"/>
                          <w:sz w:val="28"/>
                          <w:szCs w:val="28"/>
                        </w:rPr>
                        <w:t>\t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"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scanf(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"%s"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,msg);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printf(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"Enter Your key to decrypt the message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FF69B4"/>
                          <w:sz w:val="28"/>
                          <w:szCs w:val="28"/>
                        </w:rPr>
                        <w:t>\t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"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scanf(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"%d"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,&amp;key);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for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(i=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9885A"/>
                          <w:sz w:val="28"/>
                          <w:szCs w:val="28"/>
                        </w:rPr>
                        <w:t>0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;msg[i]!=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\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9885A"/>
                          <w:sz w:val="28"/>
                          <w:szCs w:val="28"/>
                        </w:rPr>
                        <w:t>0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;i++)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{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ch=msg[i];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if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(ch&gt;=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'a'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&amp;&amp;ch&lt;=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'z'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{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ch=ch-key;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if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(ch&lt;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'a'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{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    ch=ch+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'z'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'a'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+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9885A"/>
                          <w:sz w:val="28"/>
                          <w:szCs w:val="28"/>
                        </w:rPr>
                        <w:t>1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}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msg[i]=ch;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}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else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if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(ch&gt;=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'A'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&amp;&amp;ch&lt;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'Z'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{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ch=ch+key;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if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(ch&lt;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'A'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{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    ch=ch+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'Z'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'A'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+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9885A"/>
                          <w:sz w:val="28"/>
                          <w:szCs w:val="28"/>
                        </w:rPr>
                        <w:t>1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}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    msg[i]=ch;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    }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}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printf(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A31515"/>
                          <w:sz w:val="28"/>
                          <w:szCs w:val="28"/>
                        </w:rPr>
                        <w:t>"Your Decrypted message is--&gt; %s"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, msg);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</w:rPr>
                        <w:t>return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9885A"/>
                          <w:sz w:val="28"/>
                          <w:szCs w:val="28"/>
                        </w:rPr>
                        <w:t>0</w:t>
                      </w: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D84EA2" w:rsidRPr="00D84EA2" w:rsidRDefault="00D84EA2" w:rsidP="00D84EA2">
                      <w:pPr>
                        <w:shd w:val="clear" w:color="auto" w:fill="FFFFFE"/>
                        <w:spacing w:before="0"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</w:pPr>
                      <w:r w:rsidRPr="00D84EA2"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  <w:p w:rsidR="00D84EA2" w:rsidRPr="00D84EA2" w:rsidRDefault="00D84EA2" w:rsidP="00D84E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B8B70" wp14:editId="7911256B">
                <wp:simplePos x="0" y="0"/>
                <wp:positionH relativeFrom="column">
                  <wp:posOffset>-617220</wp:posOffset>
                </wp:positionH>
                <wp:positionV relativeFrom="paragraph">
                  <wp:posOffset>-852170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0608" w:rsidRPr="00CB0608" w:rsidRDefault="00CB0608" w:rsidP="00CB0608">
                            <w:pPr>
                              <w:jc w:val="center"/>
                              <w:rPr>
                                <w:rFonts w:ascii="Stencil" w:hAnsi="Stencil"/>
                                <w:color w:val="00A0B8" w:themeColor="accent1"/>
                                <w:sz w:val="28"/>
                                <w:szCs w:val="28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608">
                              <w:rPr>
                                <w:rFonts w:ascii="Stencil" w:hAnsi="Stencil"/>
                                <w:color w:val="00A0B8" w:themeColor="accent1"/>
                                <w:sz w:val="28"/>
                                <w:szCs w:val="28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DECRYPTION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8B70" id="Text Box 6" o:spid="_x0000_s1031" type="#_x0000_t202" style="position:absolute;margin-left:-48.6pt;margin-top:-67.1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2EJwIAAFwEAAAOAAAAZHJzL2Uyb0RvYy54bWysVE2P2jAQvVfqf7B8LwHEUho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CB0608" w:rsidRPr="00CB0608" w:rsidRDefault="00CB0608" w:rsidP="00CB0608">
                      <w:pPr>
                        <w:jc w:val="center"/>
                        <w:rPr>
                          <w:rFonts w:ascii="Stencil" w:hAnsi="Stencil"/>
                          <w:color w:val="00A0B8" w:themeColor="accent1"/>
                          <w:sz w:val="28"/>
                          <w:szCs w:val="28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0608">
                        <w:rPr>
                          <w:rFonts w:ascii="Stencil" w:hAnsi="Stencil"/>
                          <w:color w:val="00A0B8" w:themeColor="accent1"/>
                          <w:sz w:val="28"/>
                          <w:szCs w:val="28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DECRYPTION ALGORITHM</w:t>
                      </w:r>
                    </w:p>
                  </w:txbxContent>
                </v:textbox>
              </v:shape>
            </w:pict>
          </mc:Fallback>
        </mc:AlternateContent>
      </w:r>
    </w:p>
    <w:p w:rsidR="00CB0608" w:rsidRDefault="00CB0608" w:rsidP="001E35BE">
      <w:pPr>
        <w:rPr>
          <w:rFonts w:ascii="Cambria" w:hAnsi="Cambria"/>
          <w:sz w:val="18"/>
          <w:szCs w:val="18"/>
        </w:rPr>
      </w:pPr>
    </w:p>
    <w:p w:rsidR="00CB0608" w:rsidRDefault="00CB0608" w:rsidP="001E35BE">
      <w:pPr>
        <w:rPr>
          <w:rFonts w:ascii="Cambria" w:hAnsi="Cambria"/>
          <w:sz w:val="18"/>
          <w:szCs w:val="18"/>
        </w:rPr>
      </w:pPr>
    </w:p>
    <w:p w:rsidR="00CB0608" w:rsidRDefault="00CB0608" w:rsidP="001E35BE">
      <w:pPr>
        <w:rPr>
          <w:rFonts w:ascii="Cambria" w:hAnsi="Cambria"/>
          <w:sz w:val="18"/>
          <w:szCs w:val="18"/>
        </w:rPr>
      </w:pPr>
    </w:p>
    <w:p w:rsidR="00CB0608" w:rsidRPr="00CB0608" w:rsidRDefault="00CB0608" w:rsidP="001E35BE">
      <w:pPr>
        <w:rPr>
          <w:rFonts w:ascii="Cambria" w:hAnsi="Cambria"/>
          <w:sz w:val="18"/>
          <w:szCs w:val="18"/>
        </w:rPr>
      </w:pPr>
    </w:p>
    <w:p w:rsidR="001E35BE" w:rsidRPr="001E35BE" w:rsidRDefault="001E35BE" w:rsidP="001E35BE">
      <w:pPr>
        <w:rPr>
          <w:rFonts w:ascii="Cambria" w:hAnsi="Cambria"/>
        </w:rPr>
      </w:pPr>
    </w:p>
    <w:p w:rsidR="001E35BE" w:rsidRPr="001E35BE" w:rsidRDefault="001E35BE" w:rsidP="001E35BE">
      <w:pPr>
        <w:rPr>
          <w:rFonts w:ascii="Cambria" w:hAnsi="Cambria"/>
        </w:rPr>
      </w:pPr>
    </w:p>
    <w:p w:rsidR="001E35BE" w:rsidRDefault="001E35BE" w:rsidP="001E35BE">
      <w:pPr>
        <w:rPr>
          <w:rFonts w:ascii="Cambria" w:hAnsi="Cambria"/>
        </w:rPr>
      </w:pPr>
    </w:p>
    <w:p w:rsidR="00D84EA2" w:rsidRDefault="00D84EA2" w:rsidP="001E35BE">
      <w:pPr>
        <w:jc w:val="center"/>
        <w:rPr>
          <w:rFonts w:ascii="Cambria" w:hAnsi="Cambria"/>
        </w:rPr>
      </w:pPr>
    </w:p>
    <w:p w:rsidR="00D84EA2" w:rsidRDefault="00D84EA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D84EA2" w:rsidRDefault="00D84EA2" w:rsidP="001E35BE">
      <w:pPr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>
            <wp:extent cx="6279474" cy="17145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150" cy="17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AFF1F" wp14:editId="60CA33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4EA2" w:rsidRPr="00D84EA2" w:rsidRDefault="00D84EA2" w:rsidP="00D84EA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84EA2"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AFF1F" id="Text Box 11" o:spid="_x0000_s1032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6rYJg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Ho3qtgmAgAAXg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D84EA2" w:rsidRPr="00D84EA2" w:rsidRDefault="00D84EA2" w:rsidP="00D84EA2">
                      <w:pPr>
                        <w:jc w:val="center"/>
                        <w:rPr>
                          <w:rFonts w:ascii="Cambria" w:hAnsi="Cambria"/>
                          <w:b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84EA2">
                        <w:rPr>
                          <w:rFonts w:ascii="Cambria" w:hAnsi="Cambria"/>
                          <w:b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4EA2" w:rsidRPr="00D84EA2" w:rsidRDefault="00D84EA2" w:rsidP="00D84EA2">
      <w:pPr>
        <w:rPr>
          <w:rFonts w:ascii="Cambria" w:hAnsi="Cambria"/>
        </w:rPr>
      </w:pPr>
    </w:p>
    <w:p w:rsidR="006E07C2" w:rsidRDefault="006E07C2" w:rsidP="00D84EA2">
      <w:pPr>
        <w:tabs>
          <w:tab w:val="left" w:pos="900"/>
        </w:tabs>
        <w:rPr>
          <w:rFonts w:ascii="Cambria" w:hAnsi="Cambria"/>
        </w:rPr>
      </w:pPr>
    </w:p>
    <w:p w:rsidR="006E07C2" w:rsidRPr="006E07C2" w:rsidRDefault="006E07C2" w:rsidP="006E07C2">
      <w:pPr>
        <w:rPr>
          <w:rFonts w:ascii="Cambria" w:hAnsi="Cambria"/>
        </w:rPr>
      </w:pPr>
    </w:p>
    <w:p w:rsidR="006E07C2" w:rsidRDefault="006E07C2" w:rsidP="006E07C2">
      <w:pPr>
        <w:rPr>
          <w:rFonts w:ascii="Cambria" w:hAnsi="Cambria"/>
        </w:rPr>
      </w:pPr>
      <w:r>
        <w:rPr>
          <w:rFonts w:ascii="Cambria" w:hAnsi="Cambria"/>
        </w:rPr>
        <w:t>Encrypted Test: bdvzdqwkjxuudp</w:t>
      </w:r>
    </w:p>
    <w:p w:rsidR="006E07C2" w:rsidRDefault="006E07C2" w:rsidP="006E07C2">
      <w:pPr>
        <w:rPr>
          <w:rFonts w:ascii="Cambria" w:hAnsi="Cambria"/>
        </w:rPr>
      </w:pPr>
      <w:r>
        <w:rPr>
          <w:rFonts w:ascii="Cambria" w:hAnsi="Cambria"/>
        </w:rPr>
        <w:t>Key: 3</w:t>
      </w:r>
    </w:p>
    <w:p w:rsidR="006E07C2" w:rsidRPr="006E07C2" w:rsidRDefault="006E07C2" w:rsidP="006E07C2">
      <w:pPr>
        <w:rPr>
          <w:rFonts w:ascii="Cambria" w:hAnsi="Cambria"/>
        </w:rPr>
      </w:pPr>
      <w:r>
        <w:rPr>
          <w:rFonts w:ascii="Cambria" w:hAnsi="Cambria"/>
        </w:rPr>
        <w:t>Decrypted test was: yaswanthgurram</w:t>
      </w:r>
    </w:p>
    <w:p w:rsidR="006E07C2" w:rsidRPr="006E07C2" w:rsidRDefault="006E07C2" w:rsidP="006E07C2">
      <w:pPr>
        <w:rPr>
          <w:rFonts w:ascii="Cambria" w:hAnsi="Cambria"/>
        </w:rPr>
      </w:pPr>
    </w:p>
    <w:p w:rsidR="006E07C2" w:rsidRPr="006E07C2" w:rsidRDefault="006E07C2" w:rsidP="006E07C2">
      <w:pPr>
        <w:rPr>
          <w:rFonts w:ascii="Cambria" w:hAnsi="Cambria"/>
        </w:rPr>
      </w:pPr>
    </w:p>
    <w:p w:rsidR="006E07C2" w:rsidRPr="006E07C2" w:rsidRDefault="006E07C2" w:rsidP="006E07C2">
      <w:pPr>
        <w:rPr>
          <w:rFonts w:ascii="Times New Roman" w:hAnsi="Times New Roman" w:cs="Times New Roman"/>
          <w:sz w:val="32"/>
          <w:szCs w:val="32"/>
        </w:rPr>
      </w:pPr>
      <w:r w:rsidRPr="006E07C2">
        <w:rPr>
          <w:rFonts w:ascii="Times New Roman" w:hAnsi="Times New Roman" w:cs="Times New Roman"/>
          <w:b/>
          <w:sz w:val="32"/>
          <w:szCs w:val="32"/>
          <w:u w:val="single"/>
        </w:rPr>
        <w:t>RESULT:</w:t>
      </w:r>
      <w:r w:rsidRPr="006E07C2">
        <w:rPr>
          <w:rFonts w:ascii="Times New Roman" w:hAnsi="Times New Roman" w:cs="Times New Roman"/>
          <w:sz w:val="32"/>
          <w:szCs w:val="32"/>
        </w:rPr>
        <w:t xml:space="preserve"> The program Encryption and Decryption in Ceaser Cipher Executed Sucessfully.</w:t>
      </w:r>
      <w:bookmarkStart w:id="5" w:name="_GoBack"/>
      <w:bookmarkEnd w:id="5"/>
    </w:p>
    <w:sectPr w:rsidR="006E07C2" w:rsidRPr="006E07C2" w:rsidSect="00D84EA2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4D4" w:rsidRDefault="009924D4" w:rsidP="00C6554A">
      <w:pPr>
        <w:spacing w:before="0" w:after="0" w:line="240" w:lineRule="auto"/>
      </w:pPr>
      <w:r>
        <w:separator/>
      </w:r>
    </w:p>
  </w:endnote>
  <w:endnote w:type="continuationSeparator" w:id="0">
    <w:p w:rsidR="009924D4" w:rsidRDefault="009924D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5BE" w:rsidRDefault="001E35BE">
    <w:pPr>
      <w:pStyle w:val="Footer"/>
    </w:pPr>
  </w:p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E07C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4D4" w:rsidRDefault="009924D4" w:rsidP="00C6554A">
      <w:pPr>
        <w:spacing w:before="0" w:after="0" w:line="240" w:lineRule="auto"/>
      </w:pPr>
      <w:r>
        <w:separator/>
      </w:r>
    </w:p>
  </w:footnote>
  <w:footnote w:type="continuationSeparator" w:id="0">
    <w:p w:rsidR="009924D4" w:rsidRDefault="009924D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7B"/>
    <w:rsid w:val="001E35BE"/>
    <w:rsid w:val="002554CD"/>
    <w:rsid w:val="00293B83"/>
    <w:rsid w:val="002B4294"/>
    <w:rsid w:val="00333D0D"/>
    <w:rsid w:val="004C049F"/>
    <w:rsid w:val="005000E2"/>
    <w:rsid w:val="006A3CE7"/>
    <w:rsid w:val="006E07C2"/>
    <w:rsid w:val="009630B8"/>
    <w:rsid w:val="009924D4"/>
    <w:rsid w:val="00B2377B"/>
    <w:rsid w:val="00C6554A"/>
    <w:rsid w:val="00CB0608"/>
    <w:rsid w:val="00D84EA2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891E1-07E8-4FA3-9AFA-44CC5F3B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WANTH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63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</dc:creator>
  <cp:keywords/>
  <dc:description/>
  <cp:lastModifiedBy>Yaswanth Gurram</cp:lastModifiedBy>
  <cp:revision>1</cp:revision>
  <dcterms:created xsi:type="dcterms:W3CDTF">2020-08-28T10:56:00Z</dcterms:created>
  <dcterms:modified xsi:type="dcterms:W3CDTF">2020-08-28T12:07:00Z</dcterms:modified>
</cp:coreProperties>
</file>